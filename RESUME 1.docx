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27C347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F28AFA5" w14:textId="184BFB4F" w:rsidR="001B2ABD" w:rsidRDefault="005E50D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F4C4DD" wp14:editId="5337E11C">
                  <wp:extent cx="2139950" cy="2610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6E74F1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2D212D3" w14:textId="54FBD937" w:rsidR="001B2ABD" w:rsidRDefault="005E50DB" w:rsidP="001B2ABD">
            <w:pPr>
              <w:pStyle w:val="Title"/>
            </w:pPr>
            <w:proofErr w:type="gramStart"/>
            <w:r>
              <w:t>r.jeyaraj</w:t>
            </w:r>
            <w:proofErr w:type="gramEnd"/>
          </w:p>
          <w:p w14:paraId="002910F5" w14:textId="4A84CDF7" w:rsidR="001B2ABD" w:rsidRDefault="005E50DB" w:rsidP="001B2ABD">
            <w:pPr>
              <w:pStyle w:val="Subtitle"/>
            </w:pPr>
            <w:r w:rsidRPr="00A90E24">
              <w:rPr>
                <w:spacing w:val="104"/>
                <w:w w:val="100"/>
              </w:rPr>
              <w:t>ECE DEP</w:t>
            </w:r>
            <w:r w:rsidRPr="00A90E24">
              <w:rPr>
                <w:spacing w:val="4"/>
                <w:w w:val="100"/>
              </w:rPr>
              <w:t>T</w:t>
            </w:r>
          </w:p>
        </w:tc>
      </w:tr>
      <w:tr w:rsidR="001B2ABD" w14:paraId="0A7E1F2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889AD969797461A8851B2BAA6DEA463"/>
              </w:placeholder>
              <w:temporary/>
              <w:showingPlcHdr/>
              <w15:appearance w15:val="hidden"/>
            </w:sdtPr>
            <w:sdtContent>
              <w:p w14:paraId="31F65CB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AB3A79B" w14:textId="0500E993" w:rsidR="00036450" w:rsidRPr="008107A9" w:rsidRDefault="0080642C" w:rsidP="0080642C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 xml:space="preserve">I am JEYARAJ from </w:t>
            </w:r>
            <w:proofErr w:type="spellStart"/>
            <w:r w:rsidRPr="008107A9">
              <w:rPr>
                <w:sz w:val="20"/>
                <w:szCs w:val="20"/>
              </w:rPr>
              <w:t>tenkasi</w:t>
            </w:r>
            <w:proofErr w:type="spellEnd"/>
            <w:r w:rsidRPr="008107A9">
              <w:rPr>
                <w:sz w:val="20"/>
                <w:szCs w:val="20"/>
              </w:rPr>
              <w:t xml:space="preserve">. I am very </w:t>
            </w:r>
          </w:p>
          <w:p w14:paraId="0F0D6F3E" w14:textId="72E9E519" w:rsidR="0080642C" w:rsidRPr="008107A9" w:rsidRDefault="0080642C" w:rsidP="0080642C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 xml:space="preserve">Straight forward person and also understand the others opinion by the situation. I am </w:t>
            </w:r>
            <w:proofErr w:type="gramStart"/>
            <w:r w:rsidRPr="008107A9">
              <w:rPr>
                <w:sz w:val="20"/>
                <w:szCs w:val="20"/>
              </w:rPr>
              <w:t>a  Punctuality</w:t>
            </w:r>
            <w:proofErr w:type="gramEnd"/>
            <w:r w:rsidRPr="008107A9">
              <w:rPr>
                <w:sz w:val="20"/>
                <w:szCs w:val="20"/>
              </w:rPr>
              <w:t xml:space="preserve"> person and </w:t>
            </w:r>
            <w:proofErr w:type="spellStart"/>
            <w:r w:rsidRPr="008107A9">
              <w:rPr>
                <w:sz w:val="20"/>
                <w:szCs w:val="20"/>
              </w:rPr>
              <w:t>hardworker</w:t>
            </w:r>
            <w:proofErr w:type="spellEnd"/>
            <w:r w:rsidRPr="008107A9">
              <w:rPr>
                <w:sz w:val="20"/>
                <w:szCs w:val="20"/>
              </w:rPr>
              <w:t xml:space="preserve">. </w:t>
            </w:r>
            <w:r w:rsidR="00136984" w:rsidRPr="008107A9">
              <w:rPr>
                <w:sz w:val="20"/>
                <w:szCs w:val="20"/>
              </w:rPr>
              <w:t xml:space="preserve">Very good learner </w:t>
            </w:r>
          </w:p>
          <w:p w14:paraId="1206E460" w14:textId="13B2A982" w:rsidR="00136984" w:rsidRPr="008107A9" w:rsidRDefault="00136984" w:rsidP="0080642C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>For new things.</w:t>
            </w:r>
          </w:p>
          <w:p w14:paraId="7931AB4A" w14:textId="77777777" w:rsidR="00036450" w:rsidRDefault="00036450" w:rsidP="00036450"/>
          <w:sdt>
            <w:sdtPr>
              <w:id w:val="-1954003311"/>
              <w:placeholder>
                <w:docPart w:val="ABD0C154D32F44569227428FF1E7428F"/>
              </w:placeholder>
              <w:temporary/>
              <w:showingPlcHdr/>
              <w15:appearance w15:val="hidden"/>
            </w:sdtPr>
            <w:sdtContent>
              <w:p w14:paraId="018528C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  <w:bCs/>
                <w:sz w:val="20"/>
                <w:szCs w:val="20"/>
              </w:rPr>
              <w:id w:val="1111563247"/>
              <w:placeholder>
                <w:docPart w:val="1C48DB9F6A7347DF886B38193BDF0606"/>
              </w:placeholder>
              <w:temporary/>
              <w:showingPlcHdr/>
              <w15:appearance w15:val="hidden"/>
            </w:sdtPr>
            <w:sdtContent>
              <w:p w14:paraId="6C7912C2" w14:textId="77777777" w:rsidR="004D3011" w:rsidRPr="008107A9" w:rsidRDefault="004D3011" w:rsidP="004D3011">
                <w:pPr>
                  <w:rPr>
                    <w:b/>
                    <w:bCs/>
                    <w:sz w:val="20"/>
                    <w:szCs w:val="20"/>
                  </w:rPr>
                </w:pPr>
                <w:r w:rsidRPr="008107A9">
                  <w:rPr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 w14:paraId="7BD1817A" w14:textId="02292CE8" w:rsidR="004D3011" w:rsidRPr="008107A9" w:rsidRDefault="00176253" w:rsidP="004D3011">
            <w:pPr>
              <w:rPr>
                <w:b/>
                <w:bCs/>
                <w:sz w:val="20"/>
                <w:szCs w:val="20"/>
              </w:rPr>
            </w:pPr>
            <w:r w:rsidRPr="008107A9">
              <w:rPr>
                <w:b/>
                <w:bCs/>
                <w:sz w:val="20"/>
                <w:szCs w:val="20"/>
              </w:rPr>
              <w:t>9791964413</w:t>
            </w:r>
          </w:p>
          <w:p w14:paraId="7840146D" w14:textId="04205275" w:rsidR="004D3011" w:rsidRDefault="004D3011" w:rsidP="004D3011"/>
          <w:p w14:paraId="4D5C80EC" w14:textId="77777777" w:rsidR="004D3011" w:rsidRDefault="004D3011" w:rsidP="004D3011"/>
          <w:sdt>
            <w:sdtPr>
              <w:rPr>
                <w:b/>
                <w:bCs/>
                <w:sz w:val="22"/>
              </w:rPr>
              <w:id w:val="-240260293"/>
              <w:placeholder>
                <w:docPart w:val="DC269A0310174678B7EF847C1754D9CB"/>
              </w:placeholder>
              <w:temporary/>
              <w:showingPlcHdr/>
              <w15:appearance w15:val="hidden"/>
            </w:sdtPr>
            <w:sdtContent>
              <w:p w14:paraId="70CACA27" w14:textId="77777777" w:rsidR="004D3011" w:rsidRPr="008107A9" w:rsidRDefault="004D3011" w:rsidP="004D3011">
                <w:pPr>
                  <w:rPr>
                    <w:b/>
                    <w:bCs/>
                    <w:sz w:val="22"/>
                  </w:rPr>
                </w:pPr>
                <w:r w:rsidRPr="008107A9">
                  <w:rPr>
                    <w:b/>
                    <w:bCs/>
                    <w:sz w:val="22"/>
                  </w:rPr>
                  <w:t>EMAIL:</w:t>
                </w:r>
              </w:p>
            </w:sdtContent>
          </w:sdt>
          <w:p w14:paraId="2EBA3401" w14:textId="4E80262F" w:rsidR="00036450" w:rsidRPr="008107A9" w:rsidRDefault="00176253" w:rsidP="004D3011">
            <w:pPr>
              <w:rPr>
                <w:rStyle w:val="Hyperlink"/>
                <w:b/>
                <w:bCs/>
              </w:rPr>
            </w:pPr>
            <w:r w:rsidRPr="008107A9">
              <w:rPr>
                <w:b/>
                <w:bCs/>
              </w:rPr>
              <w:t>Chillerjeyaraj2143@gmail.com</w:t>
            </w:r>
          </w:p>
          <w:sdt>
            <w:sdtPr>
              <w:id w:val="-1444214663"/>
              <w:placeholder>
                <w:docPart w:val="1B8CC79172774B91852281EA2DA452B3"/>
              </w:placeholder>
              <w:temporary/>
              <w:showingPlcHdr/>
              <w15:appearance w15:val="hidden"/>
            </w:sdtPr>
            <w:sdtContent>
              <w:p w14:paraId="3869CB5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DAA1B80" w14:textId="2E9FEC80" w:rsidR="004D3011" w:rsidRDefault="00176253" w:rsidP="004D3011">
            <w:r>
              <w:t>#</w:t>
            </w:r>
            <w:proofErr w:type="gramStart"/>
            <w:r>
              <w:t>watching</w:t>
            </w:r>
            <w:proofErr w:type="gramEnd"/>
            <w:r>
              <w:t xml:space="preserve"> old movies.</w:t>
            </w:r>
          </w:p>
          <w:p w14:paraId="11EDCA01" w14:textId="26D901E3" w:rsidR="004D3011" w:rsidRDefault="00176253" w:rsidP="004D3011">
            <w:r>
              <w:t>#</w:t>
            </w:r>
            <w:proofErr w:type="gramStart"/>
            <w:r>
              <w:t>dance</w:t>
            </w:r>
            <w:proofErr w:type="gramEnd"/>
          </w:p>
          <w:p w14:paraId="6A6B4D4C" w14:textId="4D8D0AD5" w:rsidR="004D3011" w:rsidRDefault="00176253" w:rsidP="004D3011">
            <w:r>
              <w:t>#</w:t>
            </w:r>
            <w:proofErr w:type="gramStart"/>
            <w:r>
              <w:t>tamil</w:t>
            </w:r>
            <w:proofErr w:type="gramEnd"/>
            <w:r>
              <w:t xml:space="preserve"> poem writing</w:t>
            </w:r>
          </w:p>
          <w:p w14:paraId="31813AA5" w14:textId="0DEE49AA" w:rsidR="004D3011" w:rsidRPr="004D3011" w:rsidRDefault="00176253" w:rsidP="004D3011">
            <w:r>
              <w:t>#</w:t>
            </w:r>
            <w:proofErr w:type="gramStart"/>
            <w:r>
              <w:t>travel</w:t>
            </w:r>
            <w:proofErr w:type="gramEnd"/>
            <w:r>
              <w:t xml:space="preserve"> to new place</w:t>
            </w:r>
          </w:p>
        </w:tc>
        <w:tc>
          <w:tcPr>
            <w:tcW w:w="720" w:type="dxa"/>
          </w:tcPr>
          <w:p w14:paraId="45B3A43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DB7AF34" w14:textId="6B175EFD" w:rsidR="00036450" w:rsidRPr="005E50DB" w:rsidRDefault="005E50DB" w:rsidP="005E50DB">
            <w:pPr>
              <w:pStyle w:val="Heading2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  <w:u w:val="single"/>
              </w:rPr>
              <w:t>EDUCATION</w:t>
            </w:r>
          </w:p>
          <w:p w14:paraId="0D4675A0" w14:textId="27F379B4" w:rsidR="005E50DB" w:rsidRPr="005E50DB" w:rsidRDefault="005E50DB" w:rsidP="005E50D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Rathianm</w:t>
            </w:r>
            <w:proofErr w:type="spellEnd"/>
            <w:r>
              <w:rPr>
                <w:sz w:val="32"/>
                <w:szCs w:val="32"/>
              </w:rPr>
              <w:t xml:space="preserve"> Technical Campus</w:t>
            </w:r>
          </w:p>
          <w:p w14:paraId="4AC9243F" w14:textId="00C47887" w:rsidR="00036450" w:rsidRPr="008107A9" w:rsidRDefault="00036450" w:rsidP="00B359E4">
            <w:pPr>
              <w:pStyle w:val="Date"/>
              <w:rPr>
                <w:sz w:val="20"/>
                <w:szCs w:val="20"/>
              </w:rPr>
            </w:pPr>
            <w:r w:rsidRPr="00B359E4">
              <w:t xml:space="preserve"> </w:t>
            </w:r>
            <w:r w:rsidR="005E50DB" w:rsidRPr="008107A9">
              <w:rPr>
                <w:sz w:val="20"/>
                <w:szCs w:val="20"/>
              </w:rPr>
              <w:t>2020-2024</w:t>
            </w:r>
          </w:p>
          <w:p w14:paraId="2180743B" w14:textId="2AEAA454" w:rsidR="004D3011" w:rsidRPr="008107A9" w:rsidRDefault="005E50DB" w:rsidP="00036450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 xml:space="preserve">I am </w:t>
            </w:r>
            <w:proofErr w:type="spellStart"/>
            <w:r w:rsidRPr="008107A9">
              <w:rPr>
                <w:sz w:val="20"/>
                <w:szCs w:val="20"/>
              </w:rPr>
              <w:t>studing</w:t>
            </w:r>
            <w:proofErr w:type="spellEnd"/>
            <w:r w:rsidRPr="008107A9">
              <w:rPr>
                <w:sz w:val="20"/>
                <w:szCs w:val="20"/>
              </w:rPr>
              <w:t xml:space="preserve"> in Rathinam </w:t>
            </w:r>
            <w:proofErr w:type="spellStart"/>
            <w:r w:rsidRPr="008107A9">
              <w:rPr>
                <w:sz w:val="20"/>
                <w:szCs w:val="20"/>
              </w:rPr>
              <w:t>techinal</w:t>
            </w:r>
            <w:proofErr w:type="spellEnd"/>
            <w:r w:rsidRPr="008107A9">
              <w:rPr>
                <w:sz w:val="20"/>
                <w:szCs w:val="20"/>
              </w:rPr>
              <w:t xml:space="preserve"> campus B.E ECE.</w:t>
            </w:r>
          </w:p>
          <w:p w14:paraId="06AEE63D" w14:textId="77777777" w:rsidR="005E50DB" w:rsidRPr="008107A9" w:rsidRDefault="005E50DB" w:rsidP="00036450">
            <w:pPr>
              <w:rPr>
                <w:sz w:val="20"/>
                <w:szCs w:val="20"/>
              </w:rPr>
            </w:pPr>
          </w:p>
          <w:p w14:paraId="57F7D220" w14:textId="77777777" w:rsidR="00036450" w:rsidRDefault="00036450" w:rsidP="00036450"/>
          <w:p w14:paraId="458C4F6D" w14:textId="3A1CA24E" w:rsidR="00036450" w:rsidRPr="008107A9" w:rsidRDefault="005E50DB" w:rsidP="005E50DB">
            <w:pPr>
              <w:pStyle w:val="Heading4"/>
              <w:rPr>
                <w:sz w:val="24"/>
                <w:szCs w:val="24"/>
              </w:rPr>
            </w:pPr>
            <w:r w:rsidRPr="008107A9">
              <w:rPr>
                <w:sz w:val="24"/>
                <w:szCs w:val="24"/>
              </w:rPr>
              <w:t>KSC.HR.SEC.SCHOOL</w:t>
            </w:r>
          </w:p>
          <w:p w14:paraId="778B6286" w14:textId="37181B81" w:rsidR="005E50DB" w:rsidRPr="008107A9" w:rsidRDefault="005E50DB" w:rsidP="005E50DB">
            <w:pPr>
              <w:rPr>
                <w:sz w:val="22"/>
              </w:rPr>
            </w:pPr>
            <w:r w:rsidRPr="008107A9">
              <w:rPr>
                <w:sz w:val="22"/>
              </w:rPr>
              <w:t>2018-2020</w:t>
            </w:r>
          </w:p>
          <w:p w14:paraId="0005D66F" w14:textId="76503C98" w:rsidR="005E50DB" w:rsidRPr="008107A9" w:rsidRDefault="005E50DB" w:rsidP="00036450">
            <w:pPr>
              <w:rPr>
                <w:sz w:val="22"/>
              </w:rPr>
            </w:pPr>
            <w:r w:rsidRPr="008107A9">
              <w:rPr>
                <w:sz w:val="22"/>
              </w:rPr>
              <w:t>I am completed my schooling in government high school.</w:t>
            </w:r>
          </w:p>
          <w:p w14:paraId="2938D4BE" w14:textId="5E587433" w:rsidR="00036450" w:rsidRPr="005E50DB" w:rsidRDefault="005E50DB" w:rsidP="005E50DB">
            <w:pPr>
              <w:pStyle w:val="Heading2"/>
              <w:rPr>
                <w:sz w:val="36"/>
                <w:szCs w:val="36"/>
              </w:rPr>
            </w:pPr>
            <w:r w:rsidRPr="005E50DB">
              <w:rPr>
                <w:sz w:val="36"/>
                <w:szCs w:val="36"/>
              </w:rPr>
              <w:t>work experience</w:t>
            </w:r>
          </w:p>
          <w:p w14:paraId="04463599" w14:textId="1BDEB283" w:rsidR="00036450" w:rsidRDefault="005E50DB" w:rsidP="00B359E4">
            <w:pPr>
              <w:pStyle w:val="Dat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SMK speed fashion – audit intern</w:t>
            </w:r>
          </w:p>
          <w:p w14:paraId="4973122C" w14:textId="2C9A4A9A" w:rsidR="005E50DB" w:rsidRPr="008107A9" w:rsidRDefault="005E50DB" w:rsidP="005E50DB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 xml:space="preserve">I am </w:t>
            </w:r>
            <w:proofErr w:type="gramStart"/>
            <w:r w:rsidRPr="008107A9">
              <w:rPr>
                <w:sz w:val="20"/>
                <w:szCs w:val="20"/>
              </w:rPr>
              <w:t>a</w:t>
            </w:r>
            <w:proofErr w:type="gramEnd"/>
            <w:r w:rsidRPr="008107A9">
              <w:rPr>
                <w:sz w:val="20"/>
                <w:szCs w:val="20"/>
              </w:rPr>
              <w:t xml:space="preserve"> audit intern </w:t>
            </w:r>
            <w:r w:rsidR="00176253" w:rsidRPr="008107A9">
              <w:rPr>
                <w:sz w:val="20"/>
                <w:szCs w:val="20"/>
              </w:rPr>
              <w:t xml:space="preserve">for 2 years in </w:t>
            </w:r>
            <w:proofErr w:type="spellStart"/>
            <w:r w:rsidR="00176253" w:rsidRPr="008107A9">
              <w:rPr>
                <w:sz w:val="20"/>
                <w:szCs w:val="20"/>
              </w:rPr>
              <w:t>smk</w:t>
            </w:r>
            <w:proofErr w:type="spellEnd"/>
            <w:r w:rsidR="00176253" w:rsidRPr="008107A9">
              <w:rPr>
                <w:sz w:val="20"/>
                <w:szCs w:val="20"/>
              </w:rPr>
              <w:t xml:space="preserve"> speed fashion.</w:t>
            </w:r>
          </w:p>
          <w:p w14:paraId="362CBB41" w14:textId="0188131F" w:rsidR="00176253" w:rsidRPr="008107A9" w:rsidRDefault="00176253" w:rsidP="005E50DB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 xml:space="preserve">This job is </w:t>
            </w:r>
            <w:proofErr w:type="gramStart"/>
            <w:r w:rsidRPr="008107A9">
              <w:rPr>
                <w:sz w:val="20"/>
                <w:szCs w:val="20"/>
              </w:rPr>
              <w:t>teach</w:t>
            </w:r>
            <w:proofErr w:type="gramEnd"/>
            <w:r w:rsidRPr="008107A9">
              <w:rPr>
                <w:sz w:val="20"/>
                <w:szCs w:val="20"/>
              </w:rPr>
              <w:t xml:space="preserve"> me about profit loss strategy.</w:t>
            </w:r>
          </w:p>
          <w:p w14:paraId="5C5232C6" w14:textId="531831D6" w:rsidR="00176253" w:rsidRPr="008107A9" w:rsidRDefault="00176253" w:rsidP="005E50DB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 xml:space="preserve">And I learn from this work how to make a bold </w:t>
            </w:r>
            <w:proofErr w:type="gramStart"/>
            <w:r w:rsidRPr="008107A9">
              <w:rPr>
                <w:sz w:val="20"/>
                <w:szCs w:val="20"/>
              </w:rPr>
              <w:t>decision .</w:t>
            </w:r>
            <w:proofErr w:type="gramEnd"/>
          </w:p>
          <w:p w14:paraId="1482E761" w14:textId="3D37E668" w:rsidR="00036450" w:rsidRPr="008107A9" w:rsidRDefault="00176253" w:rsidP="00036450">
            <w:pPr>
              <w:rPr>
                <w:sz w:val="20"/>
                <w:szCs w:val="20"/>
              </w:rPr>
            </w:pPr>
            <w:r w:rsidRPr="008107A9">
              <w:rPr>
                <w:sz w:val="20"/>
                <w:szCs w:val="20"/>
              </w:rPr>
              <w:t xml:space="preserve">Moral of </w:t>
            </w:r>
            <w:proofErr w:type="gramStart"/>
            <w:r w:rsidRPr="008107A9">
              <w:rPr>
                <w:sz w:val="20"/>
                <w:szCs w:val="20"/>
              </w:rPr>
              <w:t>the this</w:t>
            </w:r>
            <w:proofErr w:type="gramEnd"/>
            <w:r w:rsidRPr="008107A9">
              <w:rPr>
                <w:sz w:val="20"/>
                <w:szCs w:val="20"/>
              </w:rPr>
              <w:t xml:space="preserve"> job – “don’t give up”</w:t>
            </w:r>
            <w:r w:rsidRPr="008107A9">
              <w:rPr>
                <w:sz w:val="20"/>
                <w:szCs w:val="20"/>
              </w:rPr>
              <w:br/>
            </w:r>
          </w:p>
          <w:p w14:paraId="7CF341EF" w14:textId="77777777" w:rsidR="004D3011" w:rsidRDefault="004D3011" w:rsidP="00036450"/>
          <w:p w14:paraId="03CE1ECF" w14:textId="77777777" w:rsidR="004D3011" w:rsidRDefault="004D3011" w:rsidP="00036450"/>
          <w:p w14:paraId="4A6A9EDA" w14:textId="77777777" w:rsidR="00036450" w:rsidRDefault="00176253" w:rsidP="00176253">
            <w:pPr>
              <w:pStyle w:val="Heading2"/>
              <w:rPr>
                <w:sz w:val="36"/>
                <w:szCs w:val="36"/>
              </w:rPr>
            </w:pPr>
            <w:r>
              <w:t xml:space="preserve"> </w:t>
            </w:r>
            <w:r>
              <w:rPr>
                <w:sz w:val="36"/>
                <w:szCs w:val="36"/>
              </w:rPr>
              <w:t>skills</w:t>
            </w:r>
          </w:p>
          <w:p w14:paraId="0FCC2A39" w14:textId="79C6F2CC" w:rsidR="00176253" w:rsidRDefault="00176253" w:rsidP="00176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&gt; </w:t>
            </w:r>
            <w:r w:rsidR="00441274">
              <w:rPr>
                <w:sz w:val="24"/>
                <w:szCs w:val="24"/>
              </w:rPr>
              <w:t xml:space="preserve"> JAVA</w:t>
            </w:r>
            <w:proofErr w:type="gramEnd"/>
          </w:p>
          <w:p w14:paraId="0CDFF102" w14:textId="0E3BD586" w:rsidR="00407FF3" w:rsidRDefault="00176253" w:rsidP="00176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&gt; </w:t>
            </w:r>
            <w:r w:rsidR="00441274">
              <w:rPr>
                <w:sz w:val="24"/>
                <w:szCs w:val="24"/>
              </w:rPr>
              <w:t xml:space="preserve"> C</w:t>
            </w:r>
            <w:proofErr w:type="gramEnd"/>
            <w:r w:rsidR="00441274">
              <w:rPr>
                <w:sz w:val="24"/>
                <w:szCs w:val="24"/>
              </w:rPr>
              <w:t>,C+</w:t>
            </w:r>
            <w:r w:rsidR="00B23062">
              <w:rPr>
                <w:sz w:val="24"/>
                <w:szCs w:val="24"/>
              </w:rPr>
              <w:t>+</w:t>
            </w:r>
          </w:p>
          <w:p w14:paraId="27D90E63" w14:textId="205718C6" w:rsidR="00407FF3" w:rsidRDefault="00407FF3" w:rsidP="00176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&gt;DECISION MAKING</w:t>
            </w:r>
          </w:p>
          <w:p w14:paraId="76137BEB" w14:textId="77777777" w:rsidR="00407FF3" w:rsidRDefault="00407FF3" w:rsidP="00176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&gt;</w:t>
            </w:r>
            <w:r w:rsidR="0080642C">
              <w:rPr>
                <w:sz w:val="24"/>
                <w:szCs w:val="24"/>
              </w:rPr>
              <w:t xml:space="preserve">problem </w:t>
            </w:r>
            <w:proofErr w:type="spellStart"/>
            <w:r w:rsidR="0080642C">
              <w:rPr>
                <w:sz w:val="24"/>
                <w:szCs w:val="24"/>
              </w:rPr>
              <w:t>analysing</w:t>
            </w:r>
            <w:proofErr w:type="spellEnd"/>
          </w:p>
          <w:p w14:paraId="03345A70" w14:textId="5C88C030" w:rsidR="0080642C" w:rsidRPr="00176253" w:rsidRDefault="0080642C" w:rsidP="00176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37EECCD" w14:textId="77777777" w:rsidR="00E97B70" w:rsidRDefault="00E97B70" w:rsidP="000C45FF">
      <w:pPr>
        <w:tabs>
          <w:tab w:val="left" w:pos="990"/>
        </w:tabs>
      </w:pPr>
    </w:p>
    <w:sectPr w:rsidR="00E97B70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0613" w14:textId="77777777" w:rsidR="00E97B70" w:rsidRDefault="00E97B70" w:rsidP="000C45FF">
      <w:r>
        <w:separator/>
      </w:r>
    </w:p>
  </w:endnote>
  <w:endnote w:type="continuationSeparator" w:id="0">
    <w:p w14:paraId="0BE773C0" w14:textId="77777777" w:rsidR="00E97B70" w:rsidRDefault="00E97B7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B81C" w14:textId="77777777" w:rsidR="00E97B70" w:rsidRDefault="00E97B70" w:rsidP="000C45FF">
      <w:r>
        <w:separator/>
      </w:r>
    </w:p>
  </w:footnote>
  <w:footnote w:type="continuationSeparator" w:id="0">
    <w:p w14:paraId="3C68455D" w14:textId="77777777" w:rsidR="00E97B70" w:rsidRDefault="00E97B7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C0B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03B382" wp14:editId="500A5F3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0DB"/>
    <w:rsid w:val="00036450"/>
    <w:rsid w:val="00094499"/>
    <w:rsid w:val="000C45FF"/>
    <w:rsid w:val="000E3FD1"/>
    <w:rsid w:val="00112054"/>
    <w:rsid w:val="001317D8"/>
    <w:rsid w:val="00136984"/>
    <w:rsid w:val="001525E1"/>
    <w:rsid w:val="00176253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07FF3"/>
    <w:rsid w:val="00441274"/>
    <w:rsid w:val="00445947"/>
    <w:rsid w:val="004813B3"/>
    <w:rsid w:val="00496591"/>
    <w:rsid w:val="004C63E4"/>
    <w:rsid w:val="004D3011"/>
    <w:rsid w:val="005262AC"/>
    <w:rsid w:val="005E39D5"/>
    <w:rsid w:val="005E50DB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0642C"/>
    <w:rsid w:val="008107A9"/>
    <w:rsid w:val="0086500D"/>
    <w:rsid w:val="009260CD"/>
    <w:rsid w:val="00940A66"/>
    <w:rsid w:val="00952C25"/>
    <w:rsid w:val="00A16609"/>
    <w:rsid w:val="00A2118D"/>
    <w:rsid w:val="00A90E24"/>
    <w:rsid w:val="00AD0A50"/>
    <w:rsid w:val="00AD76E2"/>
    <w:rsid w:val="00B20152"/>
    <w:rsid w:val="00B2306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97B7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BC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Microsoft\Office\16.0\DTS\en-US%7bB4ABF156-2D61-42DD-936A-ADC772E39307%7d\%7b3F4AC8CD-EF26-4BC9-883F-E51B23B4AF4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89AD969797461A8851B2BAA6DEA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115D-5F64-4E94-8173-E59318B6798A}"/>
      </w:docPartPr>
      <w:docPartBody>
        <w:p w:rsidR="00D16424" w:rsidRDefault="00000000">
          <w:pPr>
            <w:pStyle w:val="1889AD969797461A8851B2BAA6DEA463"/>
          </w:pPr>
          <w:r w:rsidRPr="00D5459D">
            <w:t>Profile</w:t>
          </w:r>
        </w:p>
      </w:docPartBody>
    </w:docPart>
    <w:docPart>
      <w:docPartPr>
        <w:name w:val="ABD0C154D32F44569227428FF1E7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C29BB-1169-4D98-838A-469BA0C18380}"/>
      </w:docPartPr>
      <w:docPartBody>
        <w:p w:rsidR="00D16424" w:rsidRDefault="00000000">
          <w:pPr>
            <w:pStyle w:val="ABD0C154D32F44569227428FF1E7428F"/>
          </w:pPr>
          <w:r w:rsidRPr="00CB0055">
            <w:t>Contact</w:t>
          </w:r>
        </w:p>
      </w:docPartBody>
    </w:docPart>
    <w:docPart>
      <w:docPartPr>
        <w:name w:val="1C48DB9F6A7347DF886B38193BDF0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44D1F-6491-4C64-9CAC-68A0F8559E40}"/>
      </w:docPartPr>
      <w:docPartBody>
        <w:p w:rsidR="00D16424" w:rsidRDefault="00000000">
          <w:pPr>
            <w:pStyle w:val="1C48DB9F6A7347DF886B38193BDF0606"/>
          </w:pPr>
          <w:r w:rsidRPr="004D3011">
            <w:t>PHONE:</w:t>
          </w:r>
        </w:p>
      </w:docPartBody>
    </w:docPart>
    <w:docPart>
      <w:docPartPr>
        <w:name w:val="DC269A0310174678B7EF847C1754D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2227-E2F1-4BBB-87AF-6FF014B2B3D4}"/>
      </w:docPartPr>
      <w:docPartBody>
        <w:p w:rsidR="00D16424" w:rsidRDefault="00000000">
          <w:pPr>
            <w:pStyle w:val="DC269A0310174678B7EF847C1754D9CB"/>
          </w:pPr>
          <w:r w:rsidRPr="004D3011">
            <w:t>EMAIL:</w:t>
          </w:r>
        </w:p>
      </w:docPartBody>
    </w:docPart>
    <w:docPart>
      <w:docPartPr>
        <w:name w:val="1B8CC79172774B91852281EA2DA45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1C8A3-CEF2-4E5F-BC64-0488B79027E9}"/>
      </w:docPartPr>
      <w:docPartBody>
        <w:p w:rsidR="00D16424" w:rsidRDefault="00000000">
          <w:pPr>
            <w:pStyle w:val="1B8CC79172774B91852281EA2DA452B3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50"/>
    <w:rsid w:val="00295950"/>
    <w:rsid w:val="00606744"/>
    <w:rsid w:val="00D1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1889AD969797461A8851B2BAA6DEA463">
    <w:name w:val="1889AD969797461A8851B2BAA6DEA463"/>
  </w:style>
  <w:style w:type="paragraph" w:customStyle="1" w:styleId="ABD0C154D32F44569227428FF1E7428F">
    <w:name w:val="ABD0C154D32F44569227428FF1E7428F"/>
  </w:style>
  <w:style w:type="paragraph" w:customStyle="1" w:styleId="1C48DB9F6A7347DF886B38193BDF0606">
    <w:name w:val="1C48DB9F6A7347DF886B38193BDF0606"/>
  </w:style>
  <w:style w:type="paragraph" w:customStyle="1" w:styleId="DC269A0310174678B7EF847C1754D9CB">
    <w:name w:val="DC269A0310174678B7EF847C1754D9C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B8CC79172774B91852281EA2DA452B3">
    <w:name w:val="1B8CC79172774B91852281EA2DA45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{3F4AC8CD-EF26-4BC9-883F-E51B23B4AF4F}tf00546271_win32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2023-01-28T13:44:00Z</dcterms:created>
  <dcterms:modified xsi:type="dcterms:W3CDTF">2023-03-11T06:59:00Z</dcterms:modified>
</cp:coreProperties>
</file>